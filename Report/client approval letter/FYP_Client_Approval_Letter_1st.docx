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8128D" w14:textId="107E0AA5" w:rsidR="000B6E32" w:rsidRDefault="002B1123">
      <w:pPr>
        <w:pStyle w:val="Address"/>
      </w:pPr>
      <w:r>
        <w:rPr>
          <w:rFonts w:cs="Arial"/>
          <w:szCs w:val="24"/>
        </w:rPr>
        <w:t>Rajesh Subedi</w:t>
      </w:r>
    </w:p>
    <w:sdt>
      <w:sdtPr>
        <w:alias w:val="Company Name"/>
        <w:tag w:val="Company Name"/>
        <w:id w:val="1448353308"/>
        <w:placeholder>
          <w:docPart w:val="7F4E03A6270D4A78A2252EBF2E9257D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2A7C8058" w14:textId="0C5298F5" w:rsidR="000B6E32" w:rsidRDefault="002B1123">
          <w:pPr>
            <w:pStyle w:val="Address"/>
          </w:pPr>
          <w:r>
            <w:t>Mitra Nepal Adventurous Trekking</w:t>
          </w:r>
        </w:p>
      </w:sdtContent>
    </w:sdt>
    <w:p w14:paraId="1371C754" w14:textId="26B098F7" w:rsidR="000B6E32" w:rsidRDefault="002B1123">
      <w:pPr>
        <w:pStyle w:val="Address"/>
      </w:pPr>
      <w:r>
        <w:t>Jyatha Road, Thamel</w:t>
      </w:r>
    </w:p>
    <w:sdt>
      <w:sdtPr>
        <w:alias w:val="Date"/>
        <w:tag w:val="Date"/>
        <w:id w:val="-1797359151"/>
        <w:placeholder>
          <w:docPart w:val="44ED181965814C36A7441C17AF88CAE9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14:paraId="0EF89824" w14:textId="0C71BD17" w:rsidR="000B6E32" w:rsidRDefault="002B1123">
          <w:pPr>
            <w:pStyle w:val="Date"/>
          </w:pPr>
          <w:r>
            <w:t>2023//</w:t>
          </w:r>
        </w:p>
      </w:sdtContent>
    </w:sdt>
    <w:sdt>
      <w:sdtPr>
        <w:alias w:val="Recipient Name"/>
        <w:tag w:val=""/>
        <w:id w:val="-378937380"/>
        <w:placeholder>
          <w:docPart w:val="651B462CC95E48719C9BE77FD8FDA55F"/>
        </w:placeholder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71F16083" w14:textId="5B6421F7" w:rsidR="000B6E32" w:rsidRDefault="002B1123">
          <w:pPr>
            <w:pStyle w:val="Address"/>
          </w:pPr>
          <w:r>
            <w:t>Prekshya Subedi</w:t>
          </w:r>
        </w:p>
      </w:sdtContent>
    </w:sdt>
    <w:p w14:paraId="54106DB6" w14:textId="6755BEE6" w:rsidR="000B6E32" w:rsidRDefault="002B1123">
      <w:pPr>
        <w:pStyle w:val="Address"/>
      </w:pPr>
      <w:r>
        <w:t>Mitra Nepal Adventurous Trekking App</w:t>
      </w:r>
    </w:p>
    <w:p w14:paraId="154DBD28" w14:textId="257551A5" w:rsidR="000B6E32" w:rsidRDefault="007D63E8">
      <w:pPr>
        <w:pStyle w:val="Address"/>
      </w:pPr>
      <w:r>
        <w:t>Islington College</w:t>
      </w:r>
    </w:p>
    <w:p w14:paraId="625E596F" w14:textId="196C98C1" w:rsidR="000B6E32" w:rsidRDefault="007D63E8">
      <w:pPr>
        <w:pStyle w:val="Address"/>
      </w:pPr>
      <w:r>
        <w:t>Kamalpokhari</w:t>
      </w:r>
    </w:p>
    <w:p w14:paraId="5899D01D" w14:textId="762CD6B0" w:rsidR="000B6E32" w:rsidRDefault="007D63E8">
      <w:pPr>
        <w:pStyle w:val="Address"/>
      </w:pPr>
      <w:r>
        <w:t>Kathmandu</w:t>
      </w:r>
    </w:p>
    <w:p w14:paraId="31350F15" w14:textId="5B9056E5" w:rsidR="007D63E8" w:rsidRDefault="007D63E8">
      <w:pPr>
        <w:pStyle w:val="Address"/>
      </w:pPr>
    </w:p>
    <w:p w14:paraId="4B6266DB" w14:textId="027B8394" w:rsidR="007D63E8" w:rsidRDefault="007D63E8" w:rsidP="007D63E8">
      <w:pPr>
        <w:pStyle w:val="Address"/>
        <w:jc w:val="center"/>
      </w:pPr>
      <w:r>
        <w:t>Subject: Permission Granted for the role of Client.</w:t>
      </w:r>
    </w:p>
    <w:p w14:paraId="1FD1CBBE" w14:textId="2FAFC8B9" w:rsidR="000B6E32" w:rsidRDefault="001321C2">
      <w:pPr>
        <w:pStyle w:val="Salutation"/>
      </w:pPr>
      <w:r>
        <w:t xml:space="preserve">Dear </w:t>
      </w:r>
      <w:sdt>
        <w:sdtPr>
          <w:alias w:val="Recipient Name"/>
          <w:tag w:val=""/>
          <w:id w:val="283698975"/>
          <w:placeholder>
            <w:docPart w:val="651B462CC95E48719C9BE77FD8FDA55F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2B1123">
            <w:t>Prekshya Subedi</w:t>
          </w:r>
        </w:sdtContent>
      </w:sdt>
      <w:r>
        <w:t>:</w:t>
      </w:r>
    </w:p>
    <w:p w14:paraId="18F4D2AD" w14:textId="33606A10" w:rsidR="00934B60" w:rsidRDefault="007D63E8" w:rsidP="00934B60">
      <w:pPr>
        <w:jc w:val="both"/>
      </w:pPr>
      <w:r>
        <w:t>I have reviewed your request for the role of client</w:t>
      </w:r>
      <w:r w:rsidR="001321C2">
        <w:t>, and I am pl</w:t>
      </w:r>
      <w:r>
        <w:t>eased to inform you that I have agreed to be your client for the project of the application</w:t>
      </w:r>
      <w:r w:rsidR="001321C2">
        <w:t xml:space="preserve">. </w:t>
      </w:r>
      <w:r w:rsidR="00934B60">
        <w:t>Taking reference from our recent</w:t>
      </w:r>
      <w:r w:rsidR="002B1123">
        <w:t xml:space="preserve"> verbal meeting I am willing to </w:t>
      </w:r>
      <w:r w:rsidR="00934B60">
        <w:t>provide the requirements</w:t>
      </w:r>
      <w:r w:rsidR="00874B06">
        <w:t xml:space="preserve"> and the necessary information</w:t>
      </w:r>
      <w:r w:rsidR="00934B60">
        <w:t xml:space="preserve"> that I need in the </w:t>
      </w:r>
      <w:r w:rsidR="00F95621">
        <w:t>(FYP Project)</w:t>
      </w:r>
      <w:r w:rsidR="00934B60">
        <w:t xml:space="preserve"> application.  </w:t>
      </w:r>
    </w:p>
    <w:p w14:paraId="6C08BE94" w14:textId="66A8AAA8" w:rsidR="000B6E32" w:rsidRDefault="001321C2" w:rsidP="00934B60">
      <w:pPr>
        <w:jc w:val="both"/>
      </w:pPr>
      <w:r>
        <w:t xml:space="preserve">If you have </w:t>
      </w:r>
      <w:r w:rsidR="00934B60">
        <w:t>any questions, or if I</w:t>
      </w:r>
      <w:r>
        <w:t xml:space="preserve"> can be of furthe</w:t>
      </w:r>
      <w:r w:rsidR="00934B60">
        <w:t>r service to you, please call me or arrange a meeting for which we can discuss the issue</w:t>
      </w:r>
      <w:r w:rsidR="00874B06">
        <w:t>s</w:t>
      </w:r>
      <w:r w:rsidR="00934B60">
        <w:t xml:space="preserve"> and present the progress of the application development till date.</w:t>
      </w:r>
    </w:p>
    <w:p w14:paraId="1BB4157A" w14:textId="77777777" w:rsidR="00874B06" w:rsidRDefault="00874B06" w:rsidP="00934B60">
      <w:pPr>
        <w:jc w:val="both"/>
      </w:pPr>
    </w:p>
    <w:p w14:paraId="3851C846" w14:textId="6C60C911" w:rsidR="000B6E32" w:rsidRDefault="001321C2">
      <w:pPr>
        <w:pStyle w:val="Closing"/>
      </w:pPr>
      <w:r>
        <w:t>Sincerely,</w:t>
      </w:r>
    </w:p>
    <w:p w14:paraId="3FA4822A" w14:textId="772F3589" w:rsidR="00533BFA" w:rsidRDefault="002B1123" w:rsidP="00533BFA">
      <w:pPr>
        <w:pStyle w:val="Address"/>
      </w:pPr>
      <w:r>
        <w:rPr>
          <w:rFonts w:cs="Arial"/>
          <w:szCs w:val="24"/>
        </w:rPr>
        <w:t>Rajesh Subedi</w:t>
      </w:r>
      <w:bookmarkStart w:id="0" w:name="_GoBack"/>
      <w:bookmarkEnd w:id="0"/>
    </w:p>
    <w:p w14:paraId="580E822B" w14:textId="77777777" w:rsidR="00533BFA" w:rsidRPr="00533BFA" w:rsidRDefault="00533BFA" w:rsidP="00533BFA"/>
    <w:p w14:paraId="347CF30E" w14:textId="21FA806E" w:rsidR="000B6E32" w:rsidRDefault="004B5C18">
      <w:pPr>
        <w:pStyle w:val="Signature"/>
      </w:pPr>
      <w:sdt>
        <w:sdtPr>
          <w:alias w:val="Your Name"/>
          <w:tag w:val="Your Name"/>
          <w:id w:val="-730377308"/>
          <w:placeholder>
            <w:docPart w:val="F771FFF2D9D74815811B8460025C44F2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F74B9">
            <w:t>[Your Name]</w:t>
          </w:r>
        </w:sdtContent>
      </w:sdt>
    </w:p>
    <w:p w14:paraId="74C2865D" w14:textId="77777777" w:rsidR="002B1123" w:rsidRDefault="002B1123" w:rsidP="002B1123">
      <w:pPr>
        <w:pStyle w:val="Address"/>
      </w:pPr>
      <w:r>
        <w:t>Mitra Nepal Adventurous Trekking App</w:t>
      </w:r>
    </w:p>
    <w:p w14:paraId="581E65DF" w14:textId="2137079C" w:rsidR="00934B60" w:rsidRDefault="00934B60">
      <w:pPr>
        <w:pStyle w:val="Signature"/>
      </w:pPr>
    </w:p>
    <w:p w14:paraId="572BBF37" w14:textId="44538F20" w:rsidR="00934B60" w:rsidRDefault="00934B60">
      <w:pPr>
        <w:pStyle w:val="Signature"/>
      </w:pPr>
    </w:p>
    <w:p w14:paraId="54A698EA" w14:textId="77777777" w:rsidR="00934B60" w:rsidRDefault="00934B60">
      <w:pPr>
        <w:pStyle w:val="Signature"/>
      </w:pPr>
    </w:p>
    <w:p w14:paraId="6B147EDF" w14:textId="16451E21" w:rsidR="000B6E32" w:rsidRDefault="00934B60">
      <w:r>
        <w:t>____________________</w:t>
      </w:r>
    </w:p>
    <w:p w14:paraId="74A198A6" w14:textId="255092F9" w:rsidR="00934B60" w:rsidRDefault="00934B60">
      <w:r>
        <w:t xml:space="preserve">            Signature</w:t>
      </w:r>
    </w:p>
    <w:sectPr w:rsidR="00934B60">
      <w:headerReference w:type="default" r:id="rId10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A94D9" w14:textId="77777777" w:rsidR="004B5C18" w:rsidRDefault="004B5C18">
      <w:pPr>
        <w:spacing w:after="0" w:line="240" w:lineRule="auto"/>
      </w:pPr>
      <w:r>
        <w:separator/>
      </w:r>
    </w:p>
  </w:endnote>
  <w:endnote w:type="continuationSeparator" w:id="0">
    <w:p w14:paraId="2A7E6431" w14:textId="77777777" w:rsidR="004B5C18" w:rsidRDefault="004B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74875" w14:textId="77777777" w:rsidR="004B5C18" w:rsidRDefault="004B5C18">
      <w:pPr>
        <w:spacing w:after="0" w:line="240" w:lineRule="auto"/>
      </w:pPr>
      <w:r>
        <w:separator/>
      </w:r>
    </w:p>
  </w:footnote>
  <w:footnote w:type="continuationSeparator" w:id="0">
    <w:p w14:paraId="23CC8A3D" w14:textId="77777777" w:rsidR="004B5C18" w:rsidRDefault="004B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"/>
      <w:tag w:val=""/>
      <w:id w:val="1208306571"/>
      <w:placeholder>
        <w:docPart w:val="FBC75E5ABF244D2BA7CCD6E1A5C98AFE"/>
      </w:placeholder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14:paraId="14B2A521" w14:textId="7CAE6C11" w:rsidR="000B6E32" w:rsidRDefault="002B1123">
        <w:pPr>
          <w:pStyle w:val="Header"/>
        </w:pPr>
        <w:r>
          <w:t>Prekshya Subedi</w:t>
        </w:r>
      </w:p>
    </w:sdtContent>
  </w:sdt>
  <w:p w14:paraId="247595CB" w14:textId="155EBE90" w:rsidR="000B6E32" w:rsidRDefault="004B5C18">
    <w:pPr>
      <w:pStyle w:val="Header"/>
    </w:pPr>
    <w:sdt>
      <w:sdtPr>
        <w:alias w:val="Date"/>
        <w:tag w:val="Date"/>
        <w:id w:val="1382520186"/>
        <w:placeholder>
          <w:docPart w:val="651B462CC95E48719C9BE77FD8FDA55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2B1123">
          <w:t>2023//</w:t>
        </w:r>
      </w:sdtContent>
    </w:sdt>
  </w:p>
  <w:p w14:paraId="4E004611" w14:textId="77777777" w:rsidR="000B6E32" w:rsidRDefault="001321C2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E8"/>
    <w:rsid w:val="000B6E32"/>
    <w:rsid w:val="001321C2"/>
    <w:rsid w:val="002B1123"/>
    <w:rsid w:val="003E5531"/>
    <w:rsid w:val="004B5C18"/>
    <w:rsid w:val="004E4610"/>
    <w:rsid w:val="00533BFA"/>
    <w:rsid w:val="006F6464"/>
    <w:rsid w:val="007D63E8"/>
    <w:rsid w:val="007F74B9"/>
    <w:rsid w:val="00874B06"/>
    <w:rsid w:val="008C02DA"/>
    <w:rsid w:val="00934B60"/>
    <w:rsid w:val="00C32C50"/>
    <w:rsid w:val="00C57870"/>
    <w:rsid w:val="00D02BC2"/>
    <w:rsid w:val="00E50DD8"/>
    <w:rsid w:val="00E76766"/>
    <w:rsid w:val="00F9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42A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Closing">
    <w:name w:val="Closing"/>
    <w:basedOn w:val="Normal"/>
    <w:next w:val="Normal"/>
    <w:link w:val="ClosingChar"/>
    <w:uiPriority w:val="1"/>
    <w:qFormat/>
    <w:pPr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spacing w:val="4"/>
    </w:rPr>
  </w:style>
  <w:style w:type="paragraph" w:styleId="NoSpacing">
    <w:name w:val="No Spacing"/>
    <w:uiPriority w:val="1"/>
    <w:unhideWhenUsed/>
    <w:pPr>
      <w:spacing w:after="0" w:line="240" w:lineRule="auto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</w:rPr>
  </w:style>
  <w:style w:type="paragraph" w:styleId="Salutation">
    <w:name w:val="Salutation"/>
    <w:basedOn w:val="Normal"/>
    <w:next w:val="Normal"/>
    <w:link w:val="SalutationChar"/>
    <w:uiPriority w:val="1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1"/>
    <w:rPr>
      <w:spacing w:val="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</w:rPr>
  </w:style>
  <w:style w:type="paragraph" w:customStyle="1" w:styleId="Address">
    <w:name w:val="Address"/>
    <w:basedOn w:val="Normal"/>
    <w:qFormat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pacing w:val="4"/>
    </w:rPr>
  </w:style>
  <w:style w:type="paragraph" w:styleId="Signature">
    <w:name w:val="Signature"/>
    <w:basedOn w:val="Normal"/>
    <w:link w:val="SignatureChar"/>
    <w:uiPriority w:val="1"/>
    <w:qFormat/>
    <w:pPr>
      <w:spacing w:after="300"/>
      <w:contextualSpacing/>
    </w:pPr>
  </w:style>
  <w:style w:type="character" w:customStyle="1" w:styleId="SignatureChar">
    <w:name w:val="Signature Char"/>
    <w:basedOn w:val="DefaultParagraphFont"/>
    <w:link w:val="Signature"/>
    <w:uiPriority w:val="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gat%20Man%20Shakya\Downloads\tf034650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71FFF2D9D74815811B8460025C4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6934-BA77-4343-8D08-A1D41D74E12C}"/>
      </w:docPartPr>
      <w:docPartBody>
        <w:p w:rsidR="00DE3EE1" w:rsidRDefault="00396289">
          <w:pPr>
            <w:pStyle w:val="F771FFF2D9D74815811B8460025C44F2"/>
          </w:pPr>
          <w:r>
            <w:t>[Your Name]</w:t>
          </w:r>
        </w:p>
      </w:docPartBody>
    </w:docPart>
    <w:docPart>
      <w:docPartPr>
        <w:name w:val="7F4E03A6270D4A78A2252EBF2E925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C13B8-6A1A-4D92-9674-FA153FDFA5FD}"/>
      </w:docPartPr>
      <w:docPartBody>
        <w:p w:rsidR="00DE3EE1" w:rsidRDefault="00396289">
          <w:pPr>
            <w:pStyle w:val="7F4E03A6270D4A78A2252EBF2E9257D1"/>
          </w:pPr>
          <w:r>
            <w:t>[Company Name]</w:t>
          </w:r>
        </w:p>
      </w:docPartBody>
    </w:docPart>
    <w:docPart>
      <w:docPartPr>
        <w:name w:val="44ED181965814C36A7441C17AF88C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06C8E-7EAA-4762-A930-6680A223060F}"/>
      </w:docPartPr>
      <w:docPartBody>
        <w:p w:rsidR="00DE3EE1" w:rsidRDefault="00396289">
          <w:pPr>
            <w:pStyle w:val="44ED181965814C36A7441C17AF88CAE9"/>
          </w:pPr>
          <w:r>
            <w:t>[Date]</w:t>
          </w:r>
        </w:p>
      </w:docPartBody>
    </w:docPart>
    <w:docPart>
      <w:docPartPr>
        <w:name w:val="651B462CC95E48719C9BE77FD8FDA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22E34-E0C9-491E-9362-CD5D74597312}"/>
      </w:docPartPr>
      <w:docPartBody>
        <w:p w:rsidR="00DE3EE1" w:rsidRDefault="00396289">
          <w:pPr>
            <w:pStyle w:val="651B462CC95E48719C9BE77FD8FDA55F"/>
          </w:pPr>
          <w:r>
            <w:t>[Recipient Name]</w:t>
          </w:r>
        </w:p>
      </w:docPartBody>
    </w:docPart>
    <w:docPart>
      <w:docPartPr>
        <w:name w:val="FBC75E5ABF244D2BA7CCD6E1A5C98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A270-C769-4919-8CD9-836AD5AD3BE7}"/>
      </w:docPartPr>
      <w:docPartBody>
        <w:p w:rsidR="00DE3EE1" w:rsidRDefault="00396289">
          <w:pPr>
            <w:pStyle w:val="FBC75E5ABF244D2BA7CCD6E1A5C98AFE"/>
          </w:pPr>
          <w:r>
            <w:rPr>
              <w:rStyle w:val="PlaceholderText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89"/>
    <w:rsid w:val="00087DCC"/>
    <w:rsid w:val="001E7918"/>
    <w:rsid w:val="00396289"/>
    <w:rsid w:val="005D2CEB"/>
    <w:rsid w:val="00D5364A"/>
    <w:rsid w:val="00D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1FFF2D9D74815811B8460025C44F2">
    <w:name w:val="F771FFF2D9D74815811B8460025C44F2"/>
  </w:style>
  <w:style w:type="paragraph" w:customStyle="1" w:styleId="7F4E03A6270D4A78A2252EBF2E9257D1">
    <w:name w:val="7F4E03A6270D4A78A2252EBF2E9257D1"/>
  </w:style>
  <w:style w:type="paragraph" w:customStyle="1" w:styleId="DA275C34FC394AFFB9F9AD052AB720E5">
    <w:name w:val="DA275C34FC394AFFB9F9AD052AB720E5"/>
  </w:style>
  <w:style w:type="paragraph" w:customStyle="1" w:styleId="55F02E66CBE1498595DB7B64CFA3D1BE">
    <w:name w:val="55F02E66CBE1498595DB7B64CFA3D1BE"/>
  </w:style>
  <w:style w:type="paragraph" w:customStyle="1" w:styleId="44ED181965814C36A7441C17AF88CAE9">
    <w:name w:val="44ED181965814C36A7441C17AF88CAE9"/>
  </w:style>
  <w:style w:type="paragraph" w:customStyle="1" w:styleId="651B462CC95E48719C9BE77FD8FDA55F">
    <w:name w:val="651B462CC95E48719C9BE77FD8FDA55F"/>
  </w:style>
  <w:style w:type="paragraph" w:customStyle="1" w:styleId="54B2407785464DC2B49C14D4E0984787">
    <w:name w:val="54B2407785464DC2B49C14D4E098478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A9B10A41C7458694395197043C4038">
    <w:name w:val="B3A9B10A41C7458694395197043C4038"/>
  </w:style>
  <w:style w:type="paragraph" w:customStyle="1" w:styleId="FBC75E5ABF244D2BA7CCD6E1A5C98AFE">
    <w:name w:val="FBC75E5ABF244D2BA7CCD6E1A5C98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2023//</PublishDate>
  <Abstract/>
  <CompanyAddress/>
  <CompanyPhone/>
  <CompanyFax>Prekshya Subedi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860229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2012-09-25T13:21:29+00:00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1639033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TP103464757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AB55E-F06C-4BE1-A5D1-B83D649A29F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316FC82-AC61-4BC2-A011-419984F02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679CD9-983F-4369-B4CB-3BAC4F78B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tf03465085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Mitra Nepal Adventurous Trekking</cp:keywords>
  <cp:lastModifiedBy/>
  <cp:revision>1</cp:revision>
  <dcterms:created xsi:type="dcterms:W3CDTF">2023-12-02T07:31:00Z</dcterms:created>
  <dcterms:modified xsi:type="dcterms:W3CDTF">2023-12-02T07:34:00Z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